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97" w:type="dxa"/>
        <w:tblInd w:w="122" w:type="dxa"/>
        <w:tblLayout w:type="fixed"/>
        <w:tblLook w:val="0000" w:firstRow="0" w:lastRow="0" w:firstColumn="0" w:lastColumn="0" w:noHBand="0" w:noVBand="0"/>
      </w:tblPr>
      <w:tblGrid>
        <w:gridCol w:w="6093"/>
        <w:gridCol w:w="2404"/>
      </w:tblGrid>
      <w:tr w:rsidR="00AD6819" w14:paraId="33C34C04" w14:textId="77777777" w:rsidTr="001A1440">
        <w:trPr>
          <w:trHeight w:val="278"/>
        </w:trPr>
        <w:tc>
          <w:tcPr>
            <w:tcW w:w="8497" w:type="dxa"/>
            <w:gridSpan w:val="2"/>
            <w:shd w:val="clear" w:color="auto" w:fill="auto"/>
          </w:tcPr>
          <w:p w14:paraId="6D6AC2E2" w14:textId="77777777" w:rsidR="00AD6819" w:rsidRPr="00AF524D" w:rsidRDefault="00566B73" w:rsidP="0046769E">
            <w:pPr>
              <w:pStyle w:val="University"/>
            </w:pPr>
            <w:r w:rsidRPr="00566B73">
              <w:t>TALLINN UNIVERSITY OF TECHNOLOGY</w:t>
            </w:r>
          </w:p>
        </w:tc>
      </w:tr>
      <w:tr w:rsidR="00AD6819" w14:paraId="757F81EA" w14:textId="77777777" w:rsidTr="001A1440">
        <w:trPr>
          <w:trHeight w:val="370"/>
        </w:trPr>
        <w:tc>
          <w:tcPr>
            <w:tcW w:w="8497" w:type="dxa"/>
            <w:gridSpan w:val="2"/>
            <w:shd w:val="clear" w:color="auto" w:fill="auto"/>
          </w:tcPr>
          <w:p w14:paraId="66480F4A" w14:textId="77777777" w:rsidR="00AD6819" w:rsidRPr="00AF524D" w:rsidRDefault="00350F8A" w:rsidP="0046769E">
            <w:pPr>
              <w:jc w:val="center"/>
            </w:pPr>
            <w:r>
              <w:t>School</w:t>
            </w:r>
            <w:r w:rsidR="00566B73" w:rsidRPr="00566B73">
              <w:t xml:space="preserve"> of Information Technolog</w:t>
            </w:r>
            <w:r>
              <w:t>ies</w:t>
            </w:r>
          </w:p>
        </w:tc>
      </w:tr>
      <w:tr w:rsidR="00AD6819" w14:paraId="40592024" w14:textId="77777777" w:rsidTr="006D2796">
        <w:trPr>
          <w:trHeight w:val="401"/>
        </w:trPr>
        <w:tc>
          <w:tcPr>
            <w:tcW w:w="8497" w:type="dxa"/>
            <w:gridSpan w:val="2"/>
            <w:shd w:val="clear" w:color="auto" w:fill="auto"/>
          </w:tcPr>
          <w:p w14:paraId="37A7EDC3" w14:textId="77777777" w:rsidR="00AD6819" w:rsidRPr="00AF524D" w:rsidRDefault="00AD6819" w:rsidP="0046769E">
            <w:pPr>
              <w:jc w:val="center"/>
            </w:pPr>
          </w:p>
        </w:tc>
      </w:tr>
      <w:tr w:rsidR="00583709" w14:paraId="578D9B54" w14:textId="77777777" w:rsidTr="007D23E7">
        <w:trPr>
          <w:trHeight w:val="2469"/>
        </w:trPr>
        <w:tc>
          <w:tcPr>
            <w:tcW w:w="8497" w:type="dxa"/>
            <w:gridSpan w:val="2"/>
            <w:shd w:val="clear" w:color="auto" w:fill="auto"/>
          </w:tcPr>
          <w:p w14:paraId="3632D7CD" w14:textId="77777777" w:rsidR="00583709" w:rsidRPr="00F00C59" w:rsidRDefault="00583709" w:rsidP="001A1440">
            <w:pPr>
              <w:pStyle w:val="BodyText"/>
              <w:spacing w:after="80" w:line="240" w:lineRule="auto"/>
              <w:jc w:val="center"/>
              <w:rPr>
                <w:sz w:val="28"/>
              </w:rPr>
            </w:pPr>
          </w:p>
        </w:tc>
      </w:tr>
      <w:tr w:rsidR="00AD6819" w14:paraId="29B26AEE" w14:textId="77777777" w:rsidTr="006D2796">
        <w:trPr>
          <w:trHeight w:val="497"/>
        </w:trPr>
        <w:tc>
          <w:tcPr>
            <w:tcW w:w="8497" w:type="dxa"/>
            <w:gridSpan w:val="2"/>
            <w:shd w:val="clear" w:color="auto" w:fill="auto"/>
          </w:tcPr>
          <w:p w14:paraId="6E8CC6C5" w14:textId="00701183" w:rsidR="00AD6819" w:rsidRDefault="00874A5A" w:rsidP="001A1440">
            <w:pPr>
              <w:jc w:val="center"/>
            </w:pPr>
            <w:r>
              <w:t>Magnus Muru IAIB184912</w:t>
            </w:r>
          </w:p>
        </w:tc>
      </w:tr>
      <w:tr w:rsidR="00AD6819" w14:paraId="36F2F453" w14:textId="77777777" w:rsidTr="006D2796">
        <w:trPr>
          <w:trHeight w:val="2403"/>
        </w:trPr>
        <w:tc>
          <w:tcPr>
            <w:tcW w:w="8497" w:type="dxa"/>
            <w:gridSpan w:val="2"/>
            <w:shd w:val="clear" w:color="auto" w:fill="auto"/>
            <w:vAlign w:val="center"/>
          </w:tcPr>
          <w:p w14:paraId="3CBCED93" w14:textId="12611D6A" w:rsidR="00AD6819" w:rsidRPr="00F00C59" w:rsidRDefault="002D7C26" w:rsidP="0046769E">
            <w:pPr>
              <w:pStyle w:val="Headingtitle"/>
            </w:pPr>
            <w:r>
              <w:rPr>
                <w:caps w:val="0"/>
              </w:rPr>
              <w:fldChar w:fldCharType="begin"/>
            </w:r>
            <w:r>
              <w:rPr>
                <w:caps w:val="0"/>
              </w:rPr>
              <w:instrText xml:space="preserve"> FILLIN  "[Thesis title]" </w:instrText>
            </w:r>
            <w:r>
              <w:rPr>
                <w:caps w:val="0"/>
              </w:rPr>
              <w:fldChar w:fldCharType="separate"/>
            </w:r>
            <w:r w:rsidR="00874A5A">
              <w:rPr>
                <w:caps w:val="0"/>
              </w:rPr>
              <w:t>Five Minute Mindfulness</w:t>
            </w:r>
            <w:r>
              <w:rPr>
                <w:caps w:val="0"/>
              </w:rPr>
              <w:fldChar w:fldCharType="end"/>
            </w:r>
            <w:r w:rsidR="00230D2B">
              <w:rPr>
                <w:caps w:val="0"/>
              </w:rPr>
              <w:t xml:space="preserve">  - UX oriented Mindfulness application</w:t>
            </w:r>
          </w:p>
        </w:tc>
      </w:tr>
      <w:tr w:rsidR="00AD6819" w14:paraId="3FE22031" w14:textId="77777777" w:rsidTr="0046769E">
        <w:trPr>
          <w:trHeight w:val="1704"/>
        </w:trPr>
        <w:tc>
          <w:tcPr>
            <w:tcW w:w="8497" w:type="dxa"/>
            <w:gridSpan w:val="2"/>
            <w:shd w:val="clear" w:color="auto" w:fill="auto"/>
          </w:tcPr>
          <w:p w14:paraId="2193D86A" w14:textId="77777777" w:rsidR="00AD6819" w:rsidRPr="00AF524D" w:rsidRDefault="002D7C26" w:rsidP="001A1440">
            <w:pPr>
              <w:jc w:val="center"/>
            </w:pPr>
            <w:r>
              <w:fldChar w:fldCharType="begin"/>
            </w:r>
            <w:r>
              <w:instrText xml:space="preserve"> FILLIN  "[Bachelor's thesis / Master's thesis]" </w:instrText>
            </w:r>
            <w:r>
              <w:fldChar w:fldCharType="separate"/>
            </w:r>
            <w:r w:rsidR="00874A5A">
              <w:t>ASP.NET Web Applications project</w:t>
            </w:r>
            <w:r>
              <w:fldChar w:fldCharType="end"/>
            </w:r>
          </w:p>
        </w:tc>
      </w:tr>
      <w:tr w:rsidR="00AD6819" w14:paraId="28A882CC" w14:textId="77777777" w:rsidTr="0046769E">
        <w:trPr>
          <w:trHeight w:val="454"/>
        </w:trPr>
        <w:tc>
          <w:tcPr>
            <w:tcW w:w="6093" w:type="dxa"/>
            <w:shd w:val="clear" w:color="auto" w:fill="auto"/>
          </w:tcPr>
          <w:p w14:paraId="60F9CECA" w14:textId="77777777" w:rsidR="00AD6819" w:rsidRPr="00AF524D" w:rsidRDefault="00566B73" w:rsidP="007C0D9E">
            <w:pPr>
              <w:pStyle w:val="StyleRight"/>
            </w:pPr>
            <w:r>
              <w:t>Supervisor</w:t>
            </w:r>
            <w:r w:rsidR="00AD6819" w:rsidRPr="00AF524D">
              <w:t>:</w:t>
            </w:r>
          </w:p>
        </w:tc>
        <w:tc>
          <w:tcPr>
            <w:tcW w:w="2404" w:type="dxa"/>
            <w:shd w:val="clear" w:color="auto" w:fill="auto"/>
          </w:tcPr>
          <w:p w14:paraId="6A7F1729" w14:textId="035D04D8" w:rsidR="00AD6819" w:rsidRPr="00AF524D" w:rsidRDefault="00874A5A" w:rsidP="001A1440">
            <w:r>
              <w:t xml:space="preserve">Andres </w:t>
            </w:r>
            <w:proofErr w:type="spellStart"/>
            <w:r>
              <w:t>Käver</w:t>
            </w:r>
            <w:proofErr w:type="spellEnd"/>
          </w:p>
        </w:tc>
      </w:tr>
      <w:tr w:rsidR="00AD6819" w14:paraId="7CE18B62" w14:textId="77777777" w:rsidTr="0046769E">
        <w:trPr>
          <w:trHeight w:val="454"/>
        </w:trPr>
        <w:tc>
          <w:tcPr>
            <w:tcW w:w="6093" w:type="dxa"/>
            <w:shd w:val="clear" w:color="auto" w:fill="auto"/>
          </w:tcPr>
          <w:p w14:paraId="63AE8C19" w14:textId="77777777" w:rsidR="00AD6819" w:rsidRPr="00AF524D" w:rsidRDefault="00AD6819" w:rsidP="007C0D9E">
            <w:pPr>
              <w:pStyle w:val="StyleRight"/>
            </w:pPr>
          </w:p>
        </w:tc>
        <w:tc>
          <w:tcPr>
            <w:tcW w:w="2404" w:type="dxa"/>
            <w:shd w:val="clear" w:color="auto" w:fill="auto"/>
          </w:tcPr>
          <w:p w14:paraId="3A417991" w14:textId="7EDC9C61" w:rsidR="00AD6819" w:rsidRPr="00AF524D" w:rsidRDefault="00AD6819" w:rsidP="00566B73"/>
        </w:tc>
      </w:tr>
      <w:tr w:rsidR="00AD6819" w14:paraId="5446C031" w14:textId="77777777" w:rsidTr="0046769E">
        <w:trPr>
          <w:trHeight w:val="454"/>
        </w:trPr>
        <w:tc>
          <w:tcPr>
            <w:tcW w:w="6093" w:type="dxa"/>
            <w:shd w:val="clear" w:color="auto" w:fill="auto"/>
          </w:tcPr>
          <w:p w14:paraId="73AD3B64" w14:textId="77777777" w:rsidR="00AD6819" w:rsidRPr="00AF524D" w:rsidRDefault="00AD6819" w:rsidP="007C0D9E">
            <w:pPr>
              <w:pStyle w:val="StyleRight"/>
            </w:pPr>
          </w:p>
        </w:tc>
        <w:tc>
          <w:tcPr>
            <w:tcW w:w="2404" w:type="dxa"/>
            <w:shd w:val="clear" w:color="auto" w:fill="auto"/>
          </w:tcPr>
          <w:p w14:paraId="57CC50DB" w14:textId="77777777" w:rsidR="00AD6819" w:rsidRPr="00AF524D" w:rsidRDefault="00AD6819" w:rsidP="00566B73"/>
        </w:tc>
      </w:tr>
      <w:tr w:rsidR="00AD6819" w14:paraId="4E1CA192" w14:textId="77777777" w:rsidTr="0046769E">
        <w:trPr>
          <w:trHeight w:val="454"/>
        </w:trPr>
        <w:tc>
          <w:tcPr>
            <w:tcW w:w="6093" w:type="dxa"/>
            <w:shd w:val="clear" w:color="auto" w:fill="auto"/>
          </w:tcPr>
          <w:p w14:paraId="39480173" w14:textId="77777777" w:rsidR="00AD6819" w:rsidRPr="00F00C59" w:rsidRDefault="00AD6819" w:rsidP="007C0D9E">
            <w:pPr>
              <w:pStyle w:val="StyleRight"/>
              <w:rPr>
                <w:sz w:val="28"/>
              </w:rPr>
            </w:pPr>
          </w:p>
        </w:tc>
        <w:tc>
          <w:tcPr>
            <w:tcW w:w="2404" w:type="dxa"/>
            <w:shd w:val="clear" w:color="auto" w:fill="auto"/>
          </w:tcPr>
          <w:p w14:paraId="1A6C76F7" w14:textId="77777777" w:rsidR="00AD6819" w:rsidRPr="00F00C59" w:rsidRDefault="00AD6819" w:rsidP="001A1440">
            <w:pPr>
              <w:rPr>
                <w:sz w:val="28"/>
              </w:rPr>
            </w:pPr>
          </w:p>
        </w:tc>
      </w:tr>
      <w:tr w:rsidR="0046769E" w14:paraId="482C3F17" w14:textId="77777777" w:rsidTr="0046769E">
        <w:trPr>
          <w:trHeight w:val="454"/>
        </w:trPr>
        <w:tc>
          <w:tcPr>
            <w:tcW w:w="6093" w:type="dxa"/>
            <w:shd w:val="clear" w:color="auto" w:fill="auto"/>
          </w:tcPr>
          <w:p w14:paraId="3B6F2E96" w14:textId="77777777" w:rsidR="0046769E" w:rsidRDefault="0046769E" w:rsidP="007C0D9E">
            <w:pPr>
              <w:pStyle w:val="StyleRight"/>
            </w:pPr>
          </w:p>
        </w:tc>
        <w:tc>
          <w:tcPr>
            <w:tcW w:w="2404" w:type="dxa"/>
            <w:shd w:val="clear" w:color="auto" w:fill="auto"/>
          </w:tcPr>
          <w:p w14:paraId="335B1473" w14:textId="77777777" w:rsidR="0046769E" w:rsidRDefault="0046769E" w:rsidP="001A1440">
            <w:pPr>
              <w:tabs>
                <w:tab w:val="left" w:pos="5707"/>
              </w:tabs>
            </w:pPr>
          </w:p>
        </w:tc>
      </w:tr>
      <w:tr w:rsidR="0046769E" w14:paraId="1AC183E9" w14:textId="77777777" w:rsidTr="0046769E">
        <w:trPr>
          <w:trHeight w:val="454"/>
        </w:trPr>
        <w:tc>
          <w:tcPr>
            <w:tcW w:w="6093" w:type="dxa"/>
            <w:shd w:val="clear" w:color="auto" w:fill="auto"/>
          </w:tcPr>
          <w:p w14:paraId="647D41DA" w14:textId="77777777" w:rsidR="0046769E" w:rsidRDefault="0046769E" w:rsidP="007C0D9E">
            <w:pPr>
              <w:pStyle w:val="StyleRight"/>
            </w:pPr>
          </w:p>
        </w:tc>
        <w:tc>
          <w:tcPr>
            <w:tcW w:w="2404" w:type="dxa"/>
            <w:shd w:val="clear" w:color="auto" w:fill="auto"/>
          </w:tcPr>
          <w:p w14:paraId="345422A3" w14:textId="77777777" w:rsidR="0046769E" w:rsidRDefault="0046769E" w:rsidP="001A1440">
            <w:pPr>
              <w:tabs>
                <w:tab w:val="left" w:pos="5707"/>
              </w:tabs>
            </w:pPr>
          </w:p>
        </w:tc>
      </w:tr>
      <w:tr w:rsidR="0046769E" w14:paraId="055C7200" w14:textId="77777777" w:rsidTr="0046769E">
        <w:trPr>
          <w:trHeight w:val="454"/>
        </w:trPr>
        <w:tc>
          <w:tcPr>
            <w:tcW w:w="6093" w:type="dxa"/>
            <w:shd w:val="clear" w:color="auto" w:fill="auto"/>
          </w:tcPr>
          <w:p w14:paraId="0CEE3A12" w14:textId="77777777" w:rsidR="0046769E" w:rsidRDefault="0046769E" w:rsidP="007C0D9E">
            <w:pPr>
              <w:pStyle w:val="StyleRight"/>
            </w:pPr>
          </w:p>
        </w:tc>
        <w:tc>
          <w:tcPr>
            <w:tcW w:w="2404" w:type="dxa"/>
            <w:shd w:val="clear" w:color="auto" w:fill="auto"/>
          </w:tcPr>
          <w:p w14:paraId="2A366F66" w14:textId="77777777" w:rsidR="0046769E" w:rsidRDefault="0046769E" w:rsidP="001A1440">
            <w:pPr>
              <w:tabs>
                <w:tab w:val="left" w:pos="5707"/>
              </w:tabs>
            </w:pPr>
          </w:p>
        </w:tc>
      </w:tr>
      <w:tr w:rsidR="0046769E" w14:paraId="69552687" w14:textId="77777777" w:rsidTr="0046769E">
        <w:trPr>
          <w:trHeight w:val="454"/>
        </w:trPr>
        <w:tc>
          <w:tcPr>
            <w:tcW w:w="6093" w:type="dxa"/>
            <w:shd w:val="clear" w:color="auto" w:fill="auto"/>
          </w:tcPr>
          <w:p w14:paraId="468E2A97" w14:textId="77777777" w:rsidR="0046769E" w:rsidRDefault="0046769E" w:rsidP="007C0D9E">
            <w:pPr>
              <w:pStyle w:val="StyleRight"/>
            </w:pPr>
          </w:p>
        </w:tc>
        <w:tc>
          <w:tcPr>
            <w:tcW w:w="2404" w:type="dxa"/>
            <w:shd w:val="clear" w:color="auto" w:fill="auto"/>
          </w:tcPr>
          <w:p w14:paraId="5704AC5C" w14:textId="77777777" w:rsidR="0046769E" w:rsidRDefault="0046769E" w:rsidP="001A1440">
            <w:pPr>
              <w:tabs>
                <w:tab w:val="left" w:pos="5707"/>
              </w:tabs>
            </w:pPr>
          </w:p>
        </w:tc>
      </w:tr>
      <w:tr w:rsidR="0046769E" w14:paraId="0D669395" w14:textId="77777777" w:rsidTr="0046769E">
        <w:trPr>
          <w:trHeight w:val="454"/>
        </w:trPr>
        <w:tc>
          <w:tcPr>
            <w:tcW w:w="6093" w:type="dxa"/>
            <w:shd w:val="clear" w:color="auto" w:fill="auto"/>
          </w:tcPr>
          <w:p w14:paraId="02B3F279" w14:textId="77777777" w:rsidR="0046769E" w:rsidRDefault="0046769E" w:rsidP="007C0D9E">
            <w:pPr>
              <w:pStyle w:val="StyleRight"/>
            </w:pPr>
          </w:p>
        </w:tc>
        <w:tc>
          <w:tcPr>
            <w:tcW w:w="2404" w:type="dxa"/>
            <w:shd w:val="clear" w:color="auto" w:fill="auto"/>
          </w:tcPr>
          <w:p w14:paraId="4C69AEE0" w14:textId="77777777" w:rsidR="0046769E" w:rsidRDefault="0046769E" w:rsidP="001A1440">
            <w:pPr>
              <w:tabs>
                <w:tab w:val="left" w:pos="5707"/>
              </w:tabs>
            </w:pPr>
          </w:p>
        </w:tc>
      </w:tr>
      <w:tr w:rsidR="0046769E" w14:paraId="21A65135" w14:textId="77777777" w:rsidTr="0046769E">
        <w:trPr>
          <w:trHeight w:val="454"/>
        </w:trPr>
        <w:tc>
          <w:tcPr>
            <w:tcW w:w="6093" w:type="dxa"/>
            <w:shd w:val="clear" w:color="auto" w:fill="auto"/>
          </w:tcPr>
          <w:p w14:paraId="33387B32" w14:textId="77777777" w:rsidR="0046769E" w:rsidRDefault="0046769E" w:rsidP="007C0D9E">
            <w:pPr>
              <w:pStyle w:val="StyleRight"/>
            </w:pPr>
          </w:p>
        </w:tc>
        <w:tc>
          <w:tcPr>
            <w:tcW w:w="2404" w:type="dxa"/>
            <w:shd w:val="clear" w:color="auto" w:fill="auto"/>
          </w:tcPr>
          <w:p w14:paraId="18DAEC42" w14:textId="77777777" w:rsidR="0046769E" w:rsidRDefault="0046769E" w:rsidP="001A1440">
            <w:pPr>
              <w:tabs>
                <w:tab w:val="left" w:pos="5707"/>
              </w:tabs>
            </w:pPr>
          </w:p>
        </w:tc>
      </w:tr>
    </w:tbl>
    <w:p w14:paraId="04861EB2" w14:textId="77777777" w:rsidR="00470106" w:rsidRDefault="00470106" w:rsidP="00AC07C4">
      <w:pPr>
        <w:sectPr w:rsidR="00470106" w:rsidSect="003C451D">
          <w:footerReference w:type="default" r:id="rId11"/>
          <w:footnotePr>
            <w:numRestart w:val="eachPage"/>
          </w:footnotePr>
          <w:type w:val="continuous"/>
          <w:pgSz w:w="11907" w:h="16840" w:code="9"/>
          <w:pgMar w:top="1418" w:right="1701" w:bottom="1418" w:left="1701" w:header="709" w:footer="1134" w:gutter="0"/>
          <w:cols w:space="708"/>
          <w:docGrid w:linePitch="326"/>
        </w:sectPr>
      </w:pPr>
      <w:bookmarkStart w:id="0" w:name="_Toc437263079"/>
    </w:p>
    <w:bookmarkEnd w:id="0" w:displacedByCustomXml="next"/>
    <w:sdt>
      <w:sdtPr>
        <w:id w:val="-458025447"/>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233EB06D" w14:textId="15ABCD53" w:rsidR="00874A5A" w:rsidRDefault="00874A5A">
          <w:pPr>
            <w:pStyle w:val="TOCHeading"/>
          </w:pPr>
          <w:r>
            <w:t>Contents</w:t>
          </w:r>
        </w:p>
        <w:p w14:paraId="7B847F6F" w14:textId="755D29D7" w:rsidR="006F4F2F" w:rsidRDefault="00874A5A">
          <w:pPr>
            <w:pStyle w:val="TOC1"/>
            <w:tabs>
              <w:tab w:val="right" w:leader="dot" w:pos="849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6282750" w:history="1">
            <w:r w:rsidR="006F4F2F" w:rsidRPr="004741F1">
              <w:rPr>
                <w:rStyle w:val="Hyperlink"/>
                <w:noProof/>
              </w:rPr>
              <w:t>1 Application overview</w:t>
            </w:r>
            <w:r w:rsidR="006F4F2F">
              <w:rPr>
                <w:noProof/>
                <w:webHidden/>
              </w:rPr>
              <w:tab/>
            </w:r>
            <w:r w:rsidR="006F4F2F">
              <w:rPr>
                <w:noProof/>
                <w:webHidden/>
              </w:rPr>
              <w:fldChar w:fldCharType="begin"/>
            </w:r>
            <w:r w:rsidR="006F4F2F">
              <w:rPr>
                <w:noProof/>
                <w:webHidden/>
              </w:rPr>
              <w:instrText xml:space="preserve"> PAGEREF _Toc96282750 \h </w:instrText>
            </w:r>
            <w:r w:rsidR="006F4F2F">
              <w:rPr>
                <w:noProof/>
                <w:webHidden/>
              </w:rPr>
            </w:r>
            <w:r w:rsidR="006F4F2F">
              <w:rPr>
                <w:noProof/>
                <w:webHidden/>
              </w:rPr>
              <w:fldChar w:fldCharType="separate"/>
            </w:r>
            <w:r w:rsidR="006F4F2F">
              <w:rPr>
                <w:noProof/>
                <w:webHidden/>
              </w:rPr>
              <w:t>3</w:t>
            </w:r>
            <w:r w:rsidR="006F4F2F">
              <w:rPr>
                <w:noProof/>
                <w:webHidden/>
              </w:rPr>
              <w:fldChar w:fldCharType="end"/>
            </w:r>
          </w:hyperlink>
        </w:p>
        <w:p w14:paraId="2519B98A" w14:textId="095D8205" w:rsidR="006F4F2F" w:rsidRDefault="006F4F2F">
          <w:pPr>
            <w:pStyle w:val="TOC2"/>
            <w:tabs>
              <w:tab w:val="right" w:leader="dot" w:pos="8499"/>
            </w:tabs>
            <w:rPr>
              <w:rFonts w:asciiTheme="minorHAnsi" w:eastAsiaTheme="minorEastAsia" w:hAnsiTheme="minorHAnsi" w:cstheme="minorBidi"/>
              <w:noProof/>
              <w:sz w:val="22"/>
              <w:szCs w:val="22"/>
              <w:lang w:val="en-US"/>
            </w:rPr>
          </w:pPr>
          <w:hyperlink w:anchor="_Toc96282751" w:history="1">
            <w:r w:rsidRPr="004741F1">
              <w:rPr>
                <w:rStyle w:val="Hyperlink"/>
                <w:noProof/>
              </w:rPr>
              <w:t>1.1 Introduction</w:t>
            </w:r>
            <w:r>
              <w:rPr>
                <w:noProof/>
                <w:webHidden/>
              </w:rPr>
              <w:tab/>
            </w:r>
            <w:r>
              <w:rPr>
                <w:noProof/>
                <w:webHidden/>
              </w:rPr>
              <w:fldChar w:fldCharType="begin"/>
            </w:r>
            <w:r>
              <w:rPr>
                <w:noProof/>
                <w:webHidden/>
              </w:rPr>
              <w:instrText xml:space="preserve"> PAGEREF _Toc96282751 \h </w:instrText>
            </w:r>
            <w:r>
              <w:rPr>
                <w:noProof/>
                <w:webHidden/>
              </w:rPr>
            </w:r>
            <w:r>
              <w:rPr>
                <w:noProof/>
                <w:webHidden/>
              </w:rPr>
              <w:fldChar w:fldCharType="separate"/>
            </w:r>
            <w:r>
              <w:rPr>
                <w:noProof/>
                <w:webHidden/>
              </w:rPr>
              <w:t>3</w:t>
            </w:r>
            <w:r>
              <w:rPr>
                <w:noProof/>
                <w:webHidden/>
              </w:rPr>
              <w:fldChar w:fldCharType="end"/>
            </w:r>
          </w:hyperlink>
        </w:p>
        <w:p w14:paraId="66EFB27B" w14:textId="3E98788A" w:rsidR="006F4F2F" w:rsidRDefault="006F4F2F">
          <w:pPr>
            <w:pStyle w:val="TOC2"/>
            <w:tabs>
              <w:tab w:val="right" w:leader="dot" w:pos="8499"/>
            </w:tabs>
            <w:rPr>
              <w:rFonts w:asciiTheme="minorHAnsi" w:eastAsiaTheme="minorEastAsia" w:hAnsiTheme="minorHAnsi" w:cstheme="minorBidi"/>
              <w:noProof/>
              <w:sz w:val="22"/>
              <w:szCs w:val="22"/>
              <w:lang w:val="en-US"/>
            </w:rPr>
          </w:pPr>
          <w:hyperlink w:anchor="_Toc96282752" w:history="1">
            <w:r w:rsidRPr="004741F1">
              <w:rPr>
                <w:rStyle w:val="Hyperlink"/>
                <w:noProof/>
              </w:rPr>
              <w:t>1.2 Courses</w:t>
            </w:r>
            <w:r>
              <w:rPr>
                <w:noProof/>
                <w:webHidden/>
              </w:rPr>
              <w:tab/>
            </w:r>
            <w:r>
              <w:rPr>
                <w:noProof/>
                <w:webHidden/>
              </w:rPr>
              <w:fldChar w:fldCharType="begin"/>
            </w:r>
            <w:r>
              <w:rPr>
                <w:noProof/>
                <w:webHidden/>
              </w:rPr>
              <w:instrText xml:space="preserve"> PAGEREF _Toc96282752 \h </w:instrText>
            </w:r>
            <w:r>
              <w:rPr>
                <w:noProof/>
                <w:webHidden/>
              </w:rPr>
            </w:r>
            <w:r>
              <w:rPr>
                <w:noProof/>
                <w:webHidden/>
              </w:rPr>
              <w:fldChar w:fldCharType="separate"/>
            </w:r>
            <w:r>
              <w:rPr>
                <w:noProof/>
                <w:webHidden/>
              </w:rPr>
              <w:t>3</w:t>
            </w:r>
            <w:r>
              <w:rPr>
                <w:noProof/>
                <w:webHidden/>
              </w:rPr>
              <w:fldChar w:fldCharType="end"/>
            </w:r>
          </w:hyperlink>
        </w:p>
        <w:p w14:paraId="149F003D" w14:textId="72B61A8C" w:rsidR="006F4F2F" w:rsidRDefault="006F4F2F">
          <w:pPr>
            <w:pStyle w:val="TOC2"/>
            <w:tabs>
              <w:tab w:val="right" w:leader="dot" w:pos="8499"/>
            </w:tabs>
            <w:rPr>
              <w:rFonts w:asciiTheme="minorHAnsi" w:eastAsiaTheme="minorEastAsia" w:hAnsiTheme="minorHAnsi" w:cstheme="minorBidi"/>
              <w:noProof/>
              <w:sz w:val="22"/>
              <w:szCs w:val="22"/>
              <w:lang w:val="en-US"/>
            </w:rPr>
          </w:pPr>
          <w:hyperlink w:anchor="_Toc96282753" w:history="1">
            <w:r w:rsidRPr="004741F1">
              <w:rPr>
                <w:rStyle w:val="Hyperlink"/>
                <w:noProof/>
              </w:rPr>
              <w:t>1.3 Development</w:t>
            </w:r>
            <w:r>
              <w:rPr>
                <w:noProof/>
                <w:webHidden/>
              </w:rPr>
              <w:tab/>
            </w:r>
            <w:r>
              <w:rPr>
                <w:noProof/>
                <w:webHidden/>
              </w:rPr>
              <w:fldChar w:fldCharType="begin"/>
            </w:r>
            <w:r>
              <w:rPr>
                <w:noProof/>
                <w:webHidden/>
              </w:rPr>
              <w:instrText xml:space="preserve"> PAGEREF _Toc96282753 \h </w:instrText>
            </w:r>
            <w:r>
              <w:rPr>
                <w:noProof/>
                <w:webHidden/>
              </w:rPr>
            </w:r>
            <w:r>
              <w:rPr>
                <w:noProof/>
                <w:webHidden/>
              </w:rPr>
              <w:fldChar w:fldCharType="separate"/>
            </w:r>
            <w:r>
              <w:rPr>
                <w:noProof/>
                <w:webHidden/>
              </w:rPr>
              <w:t>4</w:t>
            </w:r>
            <w:r>
              <w:rPr>
                <w:noProof/>
                <w:webHidden/>
              </w:rPr>
              <w:fldChar w:fldCharType="end"/>
            </w:r>
          </w:hyperlink>
        </w:p>
        <w:p w14:paraId="32D8D8B0" w14:textId="132AFE3F" w:rsidR="006F4F2F" w:rsidRDefault="006F4F2F">
          <w:pPr>
            <w:pStyle w:val="TOC3"/>
            <w:tabs>
              <w:tab w:val="right" w:leader="dot" w:pos="8499"/>
            </w:tabs>
            <w:rPr>
              <w:rFonts w:asciiTheme="minorHAnsi" w:eastAsiaTheme="minorEastAsia" w:hAnsiTheme="minorHAnsi" w:cstheme="minorBidi"/>
              <w:noProof/>
              <w:sz w:val="22"/>
              <w:szCs w:val="22"/>
              <w:lang w:val="en-US"/>
            </w:rPr>
          </w:pPr>
          <w:hyperlink w:anchor="_Toc96282754" w:history="1">
            <w:r w:rsidRPr="004741F1">
              <w:rPr>
                <w:rStyle w:val="Hyperlink"/>
                <w:noProof/>
              </w:rPr>
              <w:t>1.3.1 Initial stage</w:t>
            </w:r>
            <w:r>
              <w:rPr>
                <w:noProof/>
                <w:webHidden/>
              </w:rPr>
              <w:tab/>
            </w:r>
            <w:r>
              <w:rPr>
                <w:noProof/>
                <w:webHidden/>
              </w:rPr>
              <w:fldChar w:fldCharType="begin"/>
            </w:r>
            <w:r>
              <w:rPr>
                <w:noProof/>
                <w:webHidden/>
              </w:rPr>
              <w:instrText xml:space="preserve"> PAGEREF _Toc96282754 \h </w:instrText>
            </w:r>
            <w:r>
              <w:rPr>
                <w:noProof/>
                <w:webHidden/>
              </w:rPr>
            </w:r>
            <w:r>
              <w:rPr>
                <w:noProof/>
                <w:webHidden/>
              </w:rPr>
              <w:fldChar w:fldCharType="separate"/>
            </w:r>
            <w:r>
              <w:rPr>
                <w:noProof/>
                <w:webHidden/>
              </w:rPr>
              <w:t>4</w:t>
            </w:r>
            <w:r>
              <w:rPr>
                <w:noProof/>
                <w:webHidden/>
              </w:rPr>
              <w:fldChar w:fldCharType="end"/>
            </w:r>
          </w:hyperlink>
        </w:p>
        <w:p w14:paraId="43FD9814" w14:textId="1F121E5C" w:rsidR="006F4F2F" w:rsidRDefault="006F4F2F">
          <w:pPr>
            <w:pStyle w:val="TOC3"/>
            <w:tabs>
              <w:tab w:val="right" w:leader="dot" w:pos="8499"/>
            </w:tabs>
            <w:rPr>
              <w:rFonts w:asciiTheme="minorHAnsi" w:eastAsiaTheme="minorEastAsia" w:hAnsiTheme="minorHAnsi" w:cstheme="minorBidi"/>
              <w:noProof/>
              <w:sz w:val="22"/>
              <w:szCs w:val="22"/>
              <w:lang w:val="en-US"/>
            </w:rPr>
          </w:pPr>
          <w:hyperlink w:anchor="_Toc96282755" w:history="1">
            <w:r w:rsidRPr="004741F1">
              <w:rPr>
                <w:rStyle w:val="Hyperlink"/>
                <w:noProof/>
              </w:rPr>
              <w:t>1.3.2 Further development</w:t>
            </w:r>
            <w:r>
              <w:rPr>
                <w:noProof/>
                <w:webHidden/>
              </w:rPr>
              <w:tab/>
            </w:r>
            <w:r>
              <w:rPr>
                <w:noProof/>
                <w:webHidden/>
              </w:rPr>
              <w:fldChar w:fldCharType="begin"/>
            </w:r>
            <w:r>
              <w:rPr>
                <w:noProof/>
                <w:webHidden/>
              </w:rPr>
              <w:instrText xml:space="preserve"> PAGEREF _Toc96282755 \h </w:instrText>
            </w:r>
            <w:r>
              <w:rPr>
                <w:noProof/>
                <w:webHidden/>
              </w:rPr>
            </w:r>
            <w:r>
              <w:rPr>
                <w:noProof/>
                <w:webHidden/>
              </w:rPr>
              <w:fldChar w:fldCharType="separate"/>
            </w:r>
            <w:r>
              <w:rPr>
                <w:noProof/>
                <w:webHidden/>
              </w:rPr>
              <w:t>6</w:t>
            </w:r>
            <w:r>
              <w:rPr>
                <w:noProof/>
                <w:webHidden/>
              </w:rPr>
              <w:fldChar w:fldCharType="end"/>
            </w:r>
          </w:hyperlink>
        </w:p>
        <w:p w14:paraId="72BFFD52" w14:textId="48FE39BC" w:rsidR="006F4F2F" w:rsidRDefault="006F4F2F">
          <w:pPr>
            <w:pStyle w:val="TOC2"/>
            <w:tabs>
              <w:tab w:val="right" w:leader="dot" w:pos="8499"/>
            </w:tabs>
            <w:rPr>
              <w:rFonts w:asciiTheme="minorHAnsi" w:eastAsiaTheme="minorEastAsia" w:hAnsiTheme="minorHAnsi" w:cstheme="minorBidi"/>
              <w:noProof/>
              <w:sz w:val="22"/>
              <w:szCs w:val="22"/>
              <w:lang w:val="en-US"/>
            </w:rPr>
          </w:pPr>
          <w:hyperlink w:anchor="_Toc96282756" w:history="1">
            <w:r w:rsidRPr="004741F1">
              <w:rPr>
                <w:rStyle w:val="Hyperlink"/>
                <w:noProof/>
              </w:rPr>
              <w:t>1.4 UX Prototype</w:t>
            </w:r>
            <w:r>
              <w:rPr>
                <w:noProof/>
                <w:webHidden/>
              </w:rPr>
              <w:tab/>
            </w:r>
            <w:r>
              <w:rPr>
                <w:noProof/>
                <w:webHidden/>
              </w:rPr>
              <w:fldChar w:fldCharType="begin"/>
            </w:r>
            <w:r>
              <w:rPr>
                <w:noProof/>
                <w:webHidden/>
              </w:rPr>
              <w:instrText xml:space="preserve"> PAGEREF _Toc96282756 \h </w:instrText>
            </w:r>
            <w:r>
              <w:rPr>
                <w:noProof/>
                <w:webHidden/>
              </w:rPr>
            </w:r>
            <w:r>
              <w:rPr>
                <w:noProof/>
                <w:webHidden/>
              </w:rPr>
              <w:fldChar w:fldCharType="separate"/>
            </w:r>
            <w:r>
              <w:rPr>
                <w:noProof/>
                <w:webHidden/>
              </w:rPr>
              <w:t>6</w:t>
            </w:r>
            <w:r>
              <w:rPr>
                <w:noProof/>
                <w:webHidden/>
              </w:rPr>
              <w:fldChar w:fldCharType="end"/>
            </w:r>
          </w:hyperlink>
        </w:p>
        <w:p w14:paraId="37031D6A" w14:textId="4A662C9F" w:rsidR="00874A5A" w:rsidRDefault="00874A5A">
          <w:r>
            <w:rPr>
              <w:b/>
              <w:bCs/>
              <w:noProof/>
            </w:rPr>
            <w:fldChar w:fldCharType="end"/>
          </w:r>
        </w:p>
      </w:sdtContent>
    </w:sdt>
    <w:p w14:paraId="0993CB21" w14:textId="77777777" w:rsidR="001272C2" w:rsidRDefault="001272C2" w:rsidP="001272C2">
      <w:pPr>
        <w:pStyle w:val="BodyText"/>
      </w:pPr>
    </w:p>
    <w:p w14:paraId="05E473D4" w14:textId="57F468B3" w:rsidR="00874A5A" w:rsidRDefault="00874A5A">
      <w:r>
        <w:br w:type="page"/>
      </w:r>
    </w:p>
    <w:p w14:paraId="56616EDF" w14:textId="791BB186" w:rsidR="001272C2" w:rsidRDefault="00230D2B" w:rsidP="00230D2B">
      <w:pPr>
        <w:pStyle w:val="Heading1"/>
      </w:pPr>
      <w:bookmarkStart w:id="1" w:name="_Toc96282750"/>
      <w:r>
        <w:lastRenderedPageBreak/>
        <w:t>Application overview</w:t>
      </w:r>
      <w:bookmarkEnd w:id="1"/>
    </w:p>
    <w:p w14:paraId="36765D2A" w14:textId="7294335A" w:rsidR="00230D2B" w:rsidRDefault="00230D2B" w:rsidP="00230D2B">
      <w:pPr>
        <w:pStyle w:val="Heading2"/>
      </w:pPr>
      <w:bookmarkStart w:id="2" w:name="_Toc96282751"/>
      <w:r>
        <w:t>Introduction</w:t>
      </w:r>
      <w:bookmarkEnd w:id="2"/>
    </w:p>
    <w:p w14:paraId="3F3B9E46" w14:textId="188F3A90" w:rsidR="00897D7B" w:rsidRDefault="00897D7B" w:rsidP="00230D2B">
      <w:pPr>
        <w:pStyle w:val="BodyText"/>
      </w:pPr>
      <w:r>
        <w:t>The goal of this project is to create an application for increasing mindfulness practices in people’s everyday lives. With the onset of COVID this need has skyrocketed with more unrest and complaints of dissatisfaction in overall life quality. Current applications are overly focused on meditation in the most traditional form and in this I see a potential avenue of innovation in the space. This approach, while effective for some, completely leaves out huge parts of people. These applications are focused on guided meditation via audio, which already implies we are excluding those who are hearing impaired.</w:t>
      </w:r>
    </w:p>
    <w:p w14:paraId="64D67782" w14:textId="0F6B19AD" w:rsidR="00B867A8" w:rsidRDefault="00897D7B" w:rsidP="00230D2B">
      <w:pPr>
        <w:pStyle w:val="BodyText"/>
      </w:pPr>
      <w:r>
        <w:t xml:space="preserve">Guided meditation that forces people to listen and participate in only certain ways </w:t>
      </w:r>
      <w:r w:rsidR="004C0A53">
        <w:t>pigeonholes</w:t>
      </w:r>
      <w:r>
        <w:t xml:space="preserve"> people into thinking</w:t>
      </w:r>
      <w:r w:rsidR="004C0A53">
        <w:t xml:space="preserve"> that meditation is limited to this. The application will be focusing on breaking the limiting barriers while allowing for experimentation via journaling and allowing users to experiment via curating their own journey. Instead of providing the users detailed directions on how to do something specific, the goal is to provide them with a map and letting them figure out their own journey.</w:t>
      </w:r>
    </w:p>
    <w:p w14:paraId="1AC4BE2B" w14:textId="7ED9B1D4" w:rsidR="00B867A8" w:rsidRDefault="00B867A8" w:rsidP="00230D2B">
      <w:pPr>
        <w:pStyle w:val="BodyText"/>
      </w:pPr>
      <w:r>
        <w:t>An analogy to a real-world product would be a journal that is infinitely customizable but at the same checks in and aids once the user needs or wants it. This will require theming and designing the application in modules that the user can add and extend into their experience without overcomplicating it for them.</w:t>
      </w:r>
    </w:p>
    <w:p w14:paraId="3D609167" w14:textId="1EC73B5D" w:rsidR="004C0A53" w:rsidRDefault="004C0A53" w:rsidP="004C0A53">
      <w:pPr>
        <w:pStyle w:val="Heading2"/>
      </w:pPr>
      <w:bookmarkStart w:id="3" w:name="_Toc96282752"/>
      <w:r>
        <w:t>Courses</w:t>
      </w:r>
      <w:bookmarkEnd w:id="3"/>
    </w:p>
    <w:p w14:paraId="2962BD59" w14:textId="5D0B7835" w:rsidR="004C0A53" w:rsidRDefault="00230D2B" w:rsidP="00230D2B">
      <w:pPr>
        <w:pStyle w:val="BodyText"/>
      </w:pPr>
      <w:r>
        <w:t xml:space="preserve">Five Minute Mindfulness is a combined project between two </w:t>
      </w:r>
      <w:proofErr w:type="spellStart"/>
      <w:r>
        <w:t>TalTech</w:t>
      </w:r>
      <w:proofErr w:type="spellEnd"/>
      <w:r>
        <w:t xml:space="preserve"> courses - </w:t>
      </w:r>
      <w:r w:rsidRPr="00230D2B">
        <w:t>ASP.NET Web Applications</w:t>
      </w:r>
      <w:r>
        <w:t xml:space="preserve"> </w:t>
      </w:r>
      <w:r w:rsidRPr="00230D2B">
        <w:t>(ICD0015)</w:t>
      </w:r>
      <w:r>
        <w:t xml:space="preserve"> and User Interfaces (ITI0209). </w:t>
      </w:r>
      <w:r w:rsidR="004C0A53">
        <w:t>In ASP.NET Web Applications, the goal will be to create a usable application that relays the full intent of the user functions. This will be the most complete application function-wise and will try to but might not include all the user interface and user experience ideas from the other course.</w:t>
      </w:r>
    </w:p>
    <w:p w14:paraId="24C42984" w14:textId="69166CCB" w:rsidR="00B867A8" w:rsidRDefault="004835C4" w:rsidP="00B867A8">
      <w:pPr>
        <w:pStyle w:val="BodyText"/>
      </w:pPr>
      <w:r>
        <w:t>The application’s user interface and user experience will be the focus in the User Interfaces course, making the application overall approachable to all audiences</w:t>
      </w:r>
      <w:r w:rsidR="00897D7B">
        <w:t xml:space="preserve">. </w:t>
      </w:r>
      <w:r w:rsidR="00B867A8">
        <w:t xml:space="preserve">This will </w:t>
      </w:r>
      <w:r w:rsidR="00B867A8">
        <w:lastRenderedPageBreak/>
        <w:t>be the full implementation of the prototype and the style guide of the website that infers user flow on what they should do. This will be the most interface complete side of the application with the fewest functions.</w:t>
      </w:r>
    </w:p>
    <w:p w14:paraId="1C58A1E2" w14:textId="1698A722" w:rsidR="00B867A8" w:rsidRDefault="00B867A8" w:rsidP="00B867A8">
      <w:pPr>
        <w:pStyle w:val="BodyText"/>
      </w:pPr>
      <w:r>
        <w:t>The goal will be to infer from both course projects to unify them into one usable experience.</w:t>
      </w:r>
    </w:p>
    <w:p w14:paraId="28C202C1" w14:textId="00070186" w:rsidR="00EB6E8E" w:rsidRDefault="00EB6E8E" w:rsidP="00EB6E8E">
      <w:pPr>
        <w:pStyle w:val="Heading2"/>
      </w:pPr>
      <w:bookmarkStart w:id="4" w:name="_Toc96282753"/>
      <w:r>
        <w:t>Development</w:t>
      </w:r>
      <w:bookmarkEnd w:id="4"/>
    </w:p>
    <w:p w14:paraId="27D22FA6" w14:textId="37F15794" w:rsidR="00EB6E8E" w:rsidRPr="00EB6E8E" w:rsidRDefault="00EB6E8E" w:rsidP="00EB6E8E">
      <w:pPr>
        <w:pStyle w:val="BodyText"/>
      </w:pPr>
      <w:r>
        <w:t xml:space="preserve">Since mindfulness is very much tied to what an individual person experiences, the overall development is also tied to putting user experience first. </w:t>
      </w:r>
      <w:r>
        <w:t>Thus,</w:t>
      </w:r>
      <w:r>
        <w:t xml:space="preserve"> the </w:t>
      </w:r>
      <w:r>
        <w:t xml:space="preserve">development </w:t>
      </w:r>
      <w:r>
        <w:t xml:space="preserve">goals </w:t>
      </w:r>
      <w:r>
        <w:t>of this project will align with the user experience. As such, this document is not final and will be updated as the core ideas of the user experience get realized.</w:t>
      </w:r>
    </w:p>
    <w:p w14:paraId="7D53B9DE" w14:textId="6986B59F" w:rsidR="00B867A8" w:rsidRDefault="00B867A8" w:rsidP="00EB6E8E">
      <w:pPr>
        <w:pStyle w:val="Heading3"/>
      </w:pPr>
      <w:bookmarkStart w:id="5" w:name="_Toc96282754"/>
      <w:r>
        <w:t>Initial stage</w:t>
      </w:r>
      <w:bookmarkEnd w:id="5"/>
    </w:p>
    <w:p w14:paraId="6FF282FB" w14:textId="596BCEFF" w:rsidR="00B867A8" w:rsidRDefault="00B867A8" w:rsidP="00B867A8">
      <w:pPr>
        <w:pStyle w:val="BodyText"/>
      </w:pPr>
      <w:r>
        <w:t xml:space="preserve">Application is currently planned to be created in different stages and since two course deadlines and goals don’t always align, there will be constant reworking of the function and user experience. Initial stage </w:t>
      </w:r>
      <w:r w:rsidR="00BF2AD9">
        <w:t>function plans</w:t>
      </w:r>
      <w:r>
        <w:t xml:space="preserve"> are as follows:</w:t>
      </w:r>
    </w:p>
    <w:p w14:paraId="6F86D1DE" w14:textId="724945AC" w:rsidR="00B867A8" w:rsidRDefault="00B867A8" w:rsidP="001C2B98">
      <w:pPr>
        <w:pStyle w:val="BodyText"/>
        <w:numPr>
          <w:ilvl w:val="0"/>
          <w:numId w:val="7"/>
        </w:numPr>
        <w:spacing w:after="0"/>
      </w:pPr>
      <w:r>
        <w:t>Users can interface with the webpage to a certain extent without needing to sign up, learning the basics of mindfulness</w:t>
      </w:r>
    </w:p>
    <w:p w14:paraId="397F4742" w14:textId="5EFAC192" w:rsidR="00BF2AD9" w:rsidRDefault="00B867A8" w:rsidP="001C2B98">
      <w:pPr>
        <w:pStyle w:val="BodyText"/>
        <w:numPr>
          <w:ilvl w:val="0"/>
          <w:numId w:val="7"/>
        </w:numPr>
        <w:spacing w:after="0"/>
      </w:pPr>
      <w:r>
        <w:t>Users can create</w:t>
      </w:r>
      <w:r w:rsidR="00BF2AD9">
        <w:t xml:space="preserve"> accounts</w:t>
      </w:r>
    </w:p>
    <w:p w14:paraId="54E0EB49" w14:textId="3B69D72E" w:rsidR="00BF2AD9" w:rsidRDefault="00BF2AD9" w:rsidP="001C2B98">
      <w:pPr>
        <w:pStyle w:val="BodyText"/>
        <w:numPr>
          <w:ilvl w:val="0"/>
          <w:numId w:val="7"/>
        </w:numPr>
        <w:spacing w:after="0"/>
      </w:pPr>
      <w:r>
        <w:t>Users can customize their account/application via theming</w:t>
      </w:r>
    </w:p>
    <w:p w14:paraId="210E4495" w14:textId="1924BF20" w:rsidR="00BF2AD9" w:rsidRDefault="00BF2AD9" w:rsidP="001C2B98">
      <w:pPr>
        <w:pStyle w:val="BodyText"/>
        <w:numPr>
          <w:ilvl w:val="0"/>
          <w:numId w:val="7"/>
        </w:numPr>
        <w:spacing w:after="0"/>
      </w:pPr>
      <w:r>
        <w:t>Users can create journals to write down ideas and thoughts</w:t>
      </w:r>
    </w:p>
    <w:p w14:paraId="31C4F91B" w14:textId="32BEFCAE" w:rsidR="00BF2AD9" w:rsidRDefault="00BF2AD9" w:rsidP="001C2B98">
      <w:pPr>
        <w:pStyle w:val="BodyText"/>
        <w:numPr>
          <w:ilvl w:val="0"/>
          <w:numId w:val="7"/>
        </w:numPr>
        <w:spacing w:after="0"/>
      </w:pPr>
      <w:r>
        <w:t>Admins can add content to the application that the users can consume</w:t>
      </w:r>
    </w:p>
    <w:p w14:paraId="63F07035" w14:textId="4D3B0ED1" w:rsidR="00BF2AD9" w:rsidRDefault="00BF2AD9" w:rsidP="001C2B98">
      <w:pPr>
        <w:pStyle w:val="BodyText"/>
        <w:numPr>
          <w:ilvl w:val="0"/>
          <w:numId w:val="7"/>
        </w:numPr>
        <w:spacing w:after="0"/>
      </w:pPr>
      <w:r>
        <w:t>The content which is not written has transcription for it for hard of hearing users</w:t>
      </w:r>
    </w:p>
    <w:p w14:paraId="6DB44C54" w14:textId="5742B723" w:rsidR="00BF2AD9" w:rsidRDefault="00BF2AD9" w:rsidP="001C2B98">
      <w:pPr>
        <w:pStyle w:val="BodyText"/>
        <w:numPr>
          <w:ilvl w:val="0"/>
          <w:numId w:val="7"/>
        </w:numPr>
        <w:spacing w:after="0"/>
      </w:pPr>
      <w:r>
        <w:t>The content can be given categories and put in sections for users to more easily find</w:t>
      </w:r>
    </w:p>
    <w:p w14:paraId="2F0FAC53" w14:textId="741F6DF1" w:rsidR="00BF2AD9" w:rsidRDefault="00BF2AD9" w:rsidP="001C2B98">
      <w:pPr>
        <w:pStyle w:val="BodyText"/>
        <w:numPr>
          <w:ilvl w:val="0"/>
          <w:numId w:val="7"/>
        </w:numPr>
      </w:pPr>
      <w:r>
        <w:t>The users can set notifications via email or push to remind them of things</w:t>
      </w:r>
    </w:p>
    <w:p w14:paraId="74C99C86" w14:textId="17F0E534" w:rsidR="00BF2AD9" w:rsidRDefault="00BF2AD9" w:rsidP="00BF2AD9">
      <w:pPr>
        <w:pStyle w:val="BodyText"/>
      </w:pPr>
      <w:r>
        <w:t>In addition, the User Interfaces goals for the initial stage are:</w:t>
      </w:r>
    </w:p>
    <w:p w14:paraId="0F95CA32" w14:textId="3185761F" w:rsidR="00BF2AD9" w:rsidRDefault="00BF2AD9" w:rsidP="001C2B98">
      <w:pPr>
        <w:pStyle w:val="BodyText"/>
        <w:numPr>
          <w:ilvl w:val="0"/>
          <w:numId w:val="8"/>
        </w:numPr>
        <w:spacing w:after="0"/>
      </w:pPr>
      <w:r>
        <w:t>Figure out the first-time flow for the app that goes over the basics that will get users attention</w:t>
      </w:r>
    </w:p>
    <w:p w14:paraId="649534F3" w14:textId="681141F9" w:rsidR="00BF2AD9" w:rsidRDefault="00BF2AD9" w:rsidP="001C2B98">
      <w:pPr>
        <w:pStyle w:val="BodyText"/>
        <w:numPr>
          <w:ilvl w:val="0"/>
          <w:numId w:val="8"/>
        </w:numPr>
        <w:spacing w:after="0"/>
      </w:pPr>
      <w:r>
        <w:lastRenderedPageBreak/>
        <w:t>Figure out the theming for the application such as it can be reusable and forces the user to slow down naturally instead of telling them to do so</w:t>
      </w:r>
    </w:p>
    <w:p w14:paraId="791CEEEE" w14:textId="6889C0AC" w:rsidR="00BF2AD9" w:rsidRDefault="00BF2AD9" w:rsidP="001C2B98">
      <w:pPr>
        <w:pStyle w:val="BodyText"/>
        <w:numPr>
          <w:ilvl w:val="0"/>
          <w:numId w:val="8"/>
        </w:numPr>
        <w:spacing w:after="0"/>
      </w:pPr>
      <w:r>
        <w:t>Focus on the user persona that would be seeking this kind of service and cater the user flow towards them</w:t>
      </w:r>
    </w:p>
    <w:p w14:paraId="07B1857E" w14:textId="08ECAC40" w:rsidR="00BF2AD9" w:rsidRDefault="00BF2AD9" w:rsidP="001C2B98">
      <w:pPr>
        <w:pStyle w:val="BodyText"/>
        <w:numPr>
          <w:ilvl w:val="0"/>
          <w:numId w:val="8"/>
        </w:numPr>
        <w:spacing w:after="0"/>
      </w:pPr>
      <w:r>
        <w:t>Reduce the amount of information noise and simplify user experience</w:t>
      </w:r>
    </w:p>
    <w:p w14:paraId="226C1B1F" w14:textId="7C29D8BB" w:rsidR="00810C2C" w:rsidRDefault="00BF2AD9" w:rsidP="001C2B98">
      <w:pPr>
        <w:pStyle w:val="BodyText"/>
        <w:numPr>
          <w:ilvl w:val="0"/>
          <w:numId w:val="8"/>
        </w:numPr>
      </w:pPr>
      <w:r>
        <w:t xml:space="preserve">Teach the user how to use the application </w:t>
      </w:r>
      <w:r w:rsidR="00810C2C">
        <w:t>by walking them through the basics</w:t>
      </w:r>
    </w:p>
    <w:p w14:paraId="6C6C694E" w14:textId="20B4228F" w:rsidR="00810C2C" w:rsidRDefault="00810C2C" w:rsidP="00810C2C">
      <w:pPr>
        <w:pStyle w:val="BodyText"/>
      </w:pPr>
      <w:r>
        <w:t>The initial entity relationship diagram is shown on the next page.</w:t>
      </w:r>
    </w:p>
    <w:p w14:paraId="6F13E971" w14:textId="77777777" w:rsidR="00C837AD" w:rsidRDefault="00810C2C" w:rsidP="00C837AD">
      <w:pPr>
        <w:pStyle w:val="BodyText"/>
        <w:keepNext/>
        <w:ind w:left="720"/>
      </w:pPr>
      <w:r>
        <w:rPr>
          <w:noProof/>
        </w:rPr>
        <w:drawing>
          <wp:inline distT="0" distB="0" distL="0" distR="0" wp14:anchorId="69171729" wp14:editId="23A329FA">
            <wp:extent cx="4589253" cy="4947920"/>
            <wp:effectExtent l="0" t="0" r="1905"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1400" cy="4961017"/>
                    </a:xfrm>
                    <a:prstGeom prst="rect">
                      <a:avLst/>
                    </a:prstGeom>
                  </pic:spPr>
                </pic:pic>
              </a:graphicData>
            </a:graphic>
          </wp:inline>
        </w:drawing>
      </w:r>
    </w:p>
    <w:p w14:paraId="6C90BB63" w14:textId="3FEEC786" w:rsidR="00C837AD" w:rsidRDefault="00C837AD" w:rsidP="00C837A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Initial stage Entity Relationship Diagram</w:t>
      </w:r>
    </w:p>
    <w:p w14:paraId="46694296" w14:textId="77777777" w:rsidR="00C837AD" w:rsidRDefault="00C837AD">
      <w:pPr>
        <w:rPr>
          <w:bCs/>
          <w:sz w:val="20"/>
          <w:szCs w:val="20"/>
        </w:rPr>
      </w:pPr>
      <w:r>
        <w:br w:type="page"/>
      </w:r>
    </w:p>
    <w:p w14:paraId="11E60231" w14:textId="4BDB343A" w:rsidR="00BF2AD9" w:rsidRDefault="00C837AD" w:rsidP="00EB6E8E">
      <w:pPr>
        <w:pStyle w:val="Heading3"/>
      </w:pPr>
      <w:bookmarkStart w:id="6" w:name="_Toc96282755"/>
      <w:r>
        <w:lastRenderedPageBreak/>
        <w:t>Further development</w:t>
      </w:r>
      <w:bookmarkEnd w:id="6"/>
    </w:p>
    <w:p w14:paraId="336F6851" w14:textId="554CE047" w:rsidR="00C837AD" w:rsidRDefault="00C837AD" w:rsidP="00C837AD">
      <w:pPr>
        <w:pStyle w:val="BodyText"/>
      </w:pPr>
      <w:r>
        <w:t xml:space="preserve">Since the project is concurrently developed in two courses there </w:t>
      </w:r>
      <w:r w:rsidR="00536198">
        <w:t>are</w:t>
      </w:r>
      <w:r>
        <w:t xml:space="preserve"> plenty of features and user interface </w:t>
      </w:r>
      <w:r w:rsidR="00536198">
        <w:t xml:space="preserve">decisions </w:t>
      </w:r>
      <w:r>
        <w:t>that might or might not be implemented after the initial stage is complete.</w:t>
      </w:r>
      <w:r w:rsidR="00536198">
        <w:t xml:space="preserve"> An assortment of features that are in consideration are as follows:</w:t>
      </w:r>
    </w:p>
    <w:p w14:paraId="0144E893" w14:textId="1AC64EB3" w:rsidR="00536198" w:rsidRDefault="00536198" w:rsidP="001C2B98">
      <w:pPr>
        <w:pStyle w:val="BodyText"/>
        <w:numPr>
          <w:ilvl w:val="0"/>
          <w:numId w:val="9"/>
        </w:numPr>
        <w:spacing w:after="0"/>
      </w:pPr>
      <w:r>
        <w:t>Audio content</w:t>
      </w:r>
    </w:p>
    <w:p w14:paraId="44C5E977" w14:textId="6A4C1417" w:rsidR="00536198" w:rsidRDefault="00536198" w:rsidP="001C2B98">
      <w:pPr>
        <w:pStyle w:val="BodyText"/>
        <w:numPr>
          <w:ilvl w:val="0"/>
          <w:numId w:val="9"/>
        </w:numPr>
        <w:spacing w:after="0"/>
      </w:pPr>
      <w:r>
        <w:t>Video content</w:t>
      </w:r>
    </w:p>
    <w:p w14:paraId="29983766" w14:textId="22DA4480" w:rsidR="00EB6E8E" w:rsidRDefault="00EB6E8E" w:rsidP="001C2B98">
      <w:pPr>
        <w:pStyle w:val="BodyText"/>
        <w:numPr>
          <w:ilvl w:val="0"/>
          <w:numId w:val="9"/>
        </w:numPr>
        <w:spacing w:after="0"/>
      </w:pPr>
      <w:r>
        <w:t>Users can consume the application properly in mobile</w:t>
      </w:r>
    </w:p>
    <w:p w14:paraId="26DE4D98" w14:textId="40B9ACCC" w:rsidR="00EB6E8E" w:rsidRDefault="00EB6E8E" w:rsidP="001C2B98">
      <w:pPr>
        <w:pStyle w:val="BodyText"/>
        <w:numPr>
          <w:ilvl w:val="0"/>
          <w:numId w:val="9"/>
        </w:numPr>
        <w:spacing w:after="0"/>
      </w:pPr>
      <w:r>
        <w:t>User flows that are curated and react to how users interface with them</w:t>
      </w:r>
    </w:p>
    <w:p w14:paraId="2E26D465" w14:textId="74DEAB9E" w:rsidR="00EB6E8E" w:rsidRDefault="00E04C76" w:rsidP="001C2B98">
      <w:pPr>
        <w:pStyle w:val="BodyText"/>
        <w:numPr>
          <w:ilvl w:val="0"/>
          <w:numId w:val="9"/>
        </w:numPr>
      </w:pPr>
      <w:r>
        <w:t>Reward users that generate regular habits of using the application in a way that is natural and doesn’t force them to do so</w:t>
      </w:r>
    </w:p>
    <w:p w14:paraId="0FCC990F" w14:textId="31DB4D64" w:rsidR="00C837AD" w:rsidRDefault="00C837AD" w:rsidP="00C837AD">
      <w:pPr>
        <w:pStyle w:val="Heading2"/>
      </w:pPr>
      <w:bookmarkStart w:id="7" w:name="_Toc96282756"/>
      <w:r>
        <w:t>UX Prototype</w:t>
      </w:r>
      <w:bookmarkEnd w:id="7"/>
    </w:p>
    <w:p w14:paraId="5FD7C798" w14:textId="3CBA0278" w:rsidR="00C837AD" w:rsidRPr="00C837AD" w:rsidRDefault="00C837AD" w:rsidP="00C837AD">
      <w:pPr>
        <w:pStyle w:val="BodyText"/>
      </w:pPr>
      <w:r>
        <w:t>A user experience prototype will be attached to this file once completed in the User Interfaces course. This file will be updated in the course pages accordingly.</w:t>
      </w:r>
    </w:p>
    <w:p w14:paraId="3152D1BD" w14:textId="77777777" w:rsidR="00B867A8" w:rsidRPr="00B867A8" w:rsidRDefault="00B867A8" w:rsidP="00B867A8">
      <w:pPr>
        <w:pStyle w:val="BodyText"/>
      </w:pPr>
    </w:p>
    <w:p w14:paraId="2C996838" w14:textId="77777777" w:rsidR="004835C4" w:rsidRPr="00230D2B" w:rsidRDefault="004835C4" w:rsidP="00230D2B">
      <w:pPr>
        <w:pStyle w:val="BodyText"/>
      </w:pPr>
    </w:p>
    <w:sectPr w:rsidR="004835C4" w:rsidRPr="00230D2B" w:rsidSect="00C837AD">
      <w:footerReference w:type="default" r:id="rId13"/>
      <w:footnotePr>
        <w:numRestart w:val="eachPage"/>
      </w:footnotePr>
      <w:pgSz w:w="11907" w:h="16840" w:code="9"/>
      <w:pgMar w:top="1411" w:right="1699" w:bottom="1411" w:left="1699" w:header="706"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7BC3" w14:textId="77777777" w:rsidR="001C2B98" w:rsidRDefault="001C2B98">
      <w:r>
        <w:separator/>
      </w:r>
    </w:p>
    <w:p w14:paraId="7FD5D276" w14:textId="77777777" w:rsidR="001C2B98" w:rsidRDefault="001C2B98"/>
  </w:endnote>
  <w:endnote w:type="continuationSeparator" w:id="0">
    <w:p w14:paraId="6915BC26" w14:textId="77777777" w:rsidR="001C2B98" w:rsidRDefault="001C2B98">
      <w:r>
        <w:continuationSeparator/>
      </w:r>
    </w:p>
    <w:p w14:paraId="01DFE12A" w14:textId="77777777" w:rsidR="001C2B98" w:rsidRDefault="001C2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7613" w14:textId="04027CE4" w:rsidR="00874A5A" w:rsidRDefault="0046769E" w:rsidP="00874A5A">
    <w:pPr>
      <w:pStyle w:val="Footer"/>
      <w:ind w:right="360"/>
      <w:jc w:val="center"/>
    </w:pPr>
    <w:r w:rsidRPr="00AF524D">
      <w:t>Tallinn</w:t>
    </w:r>
    <w:r w:rsidRPr="00F00C59">
      <w:rPr>
        <w:sz w:val="28"/>
        <w:szCs w:val="28"/>
      </w:rPr>
      <w:t xml:space="preserve"> </w:t>
    </w:r>
    <w:r w:rsidR="00350F8A">
      <w:t>20</w:t>
    </w:r>
    <w:r w:rsidR="00586E30">
      <w:t>2</w:t>
    </w:r>
    <w:r w:rsidR="00874A5A">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BC058" w14:textId="77777777" w:rsidR="00583709" w:rsidRPr="00583709" w:rsidRDefault="00583709" w:rsidP="005837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50E4" w14:textId="77777777" w:rsidR="001C2B98" w:rsidRDefault="001C2B98">
      <w:r>
        <w:separator/>
      </w:r>
    </w:p>
    <w:p w14:paraId="5E64FA7A" w14:textId="77777777" w:rsidR="001C2B98" w:rsidRDefault="001C2B98"/>
  </w:footnote>
  <w:footnote w:type="continuationSeparator" w:id="0">
    <w:p w14:paraId="48E77563" w14:textId="77777777" w:rsidR="001C2B98" w:rsidRDefault="001C2B98">
      <w:r>
        <w:continuationSeparator/>
      </w:r>
    </w:p>
    <w:p w14:paraId="728F2C01" w14:textId="77777777" w:rsidR="001C2B98" w:rsidRDefault="001C2B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07A786C"/>
    <w:multiLevelType w:val="hybridMultilevel"/>
    <w:tmpl w:val="4898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F7235A1"/>
    <w:multiLevelType w:val="hybridMultilevel"/>
    <w:tmpl w:val="05F4E076"/>
    <w:lvl w:ilvl="0" w:tplc="92181042">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2D6034"/>
    <w:multiLevelType w:val="hybridMultilevel"/>
    <w:tmpl w:val="0F0A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A168D"/>
    <w:multiLevelType w:val="hybridMultilevel"/>
    <w:tmpl w:val="9F6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0"/>
  </w:num>
  <w:num w:numId="3">
    <w:abstractNumId w:val="1"/>
  </w:num>
  <w:num w:numId="4">
    <w:abstractNumId w:val="8"/>
  </w:num>
  <w:num w:numId="5">
    <w:abstractNumId w:val="3"/>
  </w:num>
  <w:num w:numId="6">
    <w:abstractNumId w:val="4"/>
  </w:num>
  <w:num w:numId="7">
    <w:abstractNumId w:val="6"/>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5A"/>
    <w:rsid w:val="00001A79"/>
    <w:rsid w:val="0001044C"/>
    <w:rsid w:val="00013F71"/>
    <w:rsid w:val="0001641B"/>
    <w:rsid w:val="00032391"/>
    <w:rsid w:val="00033DCD"/>
    <w:rsid w:val="00041028"/>
    <w:rsid w:val="0005164D"/>
    <w:rsid w:val="00056CD5"/>
    <w:rsid w:val="000602CF"/>
    <w:rsid w:val="00060340"/>
    <w:rsid w:val="00061A4D"/>
    <w:rsid w:val="000650B0"/>
    <w:rsid w:val="00081F28"/>
    <w:rsid w:val="00084533"/>
    <w:rsid w:val="000A36FB"/>
    <w:rsid w:val="000A5C8B"/>
    <w:rsid w:val="000A7367"/>
    <w:rsid w:val="000B4EFD"/>
    <w:rsid w:val="001120BE"/>
    <w:rsid w:val="001147E8"/>
    <w:rsid w:val="00117ADC"/>
    <w:rsid w:val="001272C2"/>
    <w:rsid w:val="001309DB"/>
    <w:rsid w:val="0013415D"/>
    <w:rsid w:val="00150112"/>
    <w:rsid w:val="001509EB"/>
    <w:rsid w:val="00153B81"/>
    <w:rsid w:val="0016246C"/>
    <w:rsid w:val="00167F2B"/>
    <w:rsid w:val="00177AD7"/>
    <w:rsid w:val="00181CAC"/>
    <w:rsid w:val="001857A2"/>
    <w:rsid w:val="00190F2F"/>
    <w:rsid w:val="001A1440"/>
    <w:rsid w:val="001A161C"/>
    <w:rsid w:val="001A6E85"/>
    <w:rsid w:val="001A7E2C"/>
    <w:rsid w:val="001C2B98"/>
    <w:rsid w:val="001F3DA2"/>
    <w:rsid w:val="002026E3"/>
    <w:rsid w:val="002067A9"/>
    <w:rsid w:val="00214208"/>
    <w:rsid w:val="002217FC"/>
    <w:rsid w:val="00230D2B"/>
    <w:rsid w:val="0024159F"/>
    <w:rsid w:val="00245CF9"/>
    <w:rsid w:val="002521DC"/>
    <w:rsid w:val="0025544D"/>
    <w:rsid w:val="002658D5"/>
    <w:rsid w:val="00284B63"/>
    <w:rsid w:val="00287B0C"/>
    <w:rsid w:val="00290339"/>
    <w:rsid w:val="002968D2"/>
    <w:rsid w:val="002B55AC"/>
    <w:rsid w:val="002B714B"/>
    <w:rsid w:val="002C05CB"/>
    <w:rsid w:val="002C4622"/>
    <w:rsid w:val="002C7534"/>
    <w:rsid w:val="002D3C66"/>
    <w:rsid w:val="002D7C26"/>
    <w:rsid w:val="002F2282"/>
    <w:rsid w:val="002F5DDF"/>
    <w:rsid w:val="00307555"/>
    <w:rsid w:val="003144FC"/>
    <w:rsid w:val="00336E6B"/>
    <w:rsid w:val="00340917"/>
    <w:rsid w:val="00344986"/>
    <w:rsid w:val="00347691"/>
    <w:rsid w:val="00350F8A"/>
    <w:rsid w:val="00374CC6"/>
    <w:rsid w:val="00383E5C"/>
    <w:rsid w:val="00387AD9"/>
    <w:rsid w:val="003911EB"/>
    <w:rsid w:val="00397047"/>
    <w:rsid w:val="003B01A5"/>
    <w:rsid w:val="003B49C0"/>
    <w:rsid w:val="003C451D"/>
    <w:rsid w:val="003C5C93"/>
    <w:rsid w:val="003C69E7"/>
    <w:rsid w:val="003E2355"/>
    <w:rsid w:val="004022F7"/>
    <w:rsid w:val="0040413D"/>
    <w:rsid w:val="0040758D"/>
    <w:rsid w:val="00424CFF"/>
    <w:rsid w:val="00430022"/>
    <w:rsid w:val="0044720D"/>
    <w:rsid w:val="00455C08"/>
    <w:rsid w:val="00457177"/>
    <w:rsid w:val="00465620"/>
    <w:rsid w:val="0046769E"/>
    <w:rsid w:val="00470106"/>
    <w:rsid w:val="00475C56"/>
    <w:rsid w:val="00480A07"/>
    <w:rsid w:val="004835C4"/>
    <w:rsid w:val="004920B8"/>
    <w:rsid w:val="00492A9A"/>
    <w:rsid w:val="004B0868"/>
    <w:rsid w:val="004B4AC8"/>
    <w:rsid w:val="004B6CF6"/>
    <w:rsid w:val="004C0A53"/>
    <w:rsid w:val="004D1559"/>
    <w:rsid w:val="004D2639"/>
    <w:rsid w:val="004D3393"/>
    <w:rsid w:val="004D4AF4"/>
    <w:rsid w:val="004E465E"/>
    <w:rsid w:val="004E49C8"/>
    <w:rsid w:val="004E6E93"/>
    <w:rsid w:val="004F273B"/>
    <w:rsid w:val="004F3C5E"/>
    <w:rsid w:val="004F5F89"/>
    <w:rsid w:val="004F77F7"/>
    <w:rsid w:val="00501EA2"/>
    <w:rsid w:val="005070BC"/>
    <w:rsid w:val="00511D41"/>
    <w:rsid w:val="005120C0"/>
    <w:rsid w:val="00516A9B"/>
    <w:rsid w:val="00516EC5"/>
    <w:rsid w:val="0052361C"/>
    <w:rsid w:val="005238A1"/>
    <w:rsid w:val="00526429"/>
    <w:rsid w:val="00536198"/>
    <w:rsid w:val="00540F52"/>
    <w:rsid w:val="005560A0"/>
    <w:rsid w:val="00560E2E"/>
    <w:rsid w:val="005635A0"/>
    <w:rsid w:val="00564C78"/>
    <w:rsid w:val="00566B73"/>
    <w:rsid w:val="00583709"/>
    <w:rsid w:val="00586E30"/>
    <w:rsid w:val="00596A9D"/>
    <w:rsid w:val="005A2094"/>
    <w:rsid w:val="005B58CB"/>
    <w:rsid w:val="005C3605"/>
    <w:rsid w:val="005D7D0D"/>
    <w:rsid w:val="005E2129"/>
    <w:rsid w:val="005E33CA"/>
    <w:rsid w:val="005F37BD"/>
    <w:rsid w:val="00611285"/>
    <w:rsid w:val="006170B0"/>
    <w:rsid w:val="00626054"/>
    <w:rsid w:val="006329EE"/>
    <w:rsid w:val="00653C07"/>
    <w:rsid w:val="00672277"/>
    <w:rsid w:val="00674432"/>
    <w:rsid w:val="00674F6A"/>
    <w:rsid w:val="00690EBB"/>
    <w:rsid w:val="00692B62"/>
    <w:rsid w:val="006A316B"/>
    <w:rsid w:val="006B1020"/>
    <w:rsid w:val="006B56CE"/>
    <w:rsid w:val="006C1427"/>
    <w:rsid w:val="006C3899"/>
    <w:rsid w:val="006C7CC5"/>
    <w:rsid w:val="006D1CFE"/>
    <w:rsid w:val="006D2796"/>
    <w:rsid w:val="006D457D"/>
    <w:rsid w:val="006D769E"/>
    <w:rsid w:val="006E0C63"/>
    <w:rsid w:val="006F4F2F"/>
    <w:rsid w:val="006F6055"/>
    <w:rsid w:val="0070454E"/>
    <w:rsid w:val="00712D46"/>
    <w:rsid w:val="007133E0"/>
    <w:rsid w:val="0074434C"/>
    <w:rsid w:val="007446C7"/>
    <w:rsid w:val="00751BC5"/>
    <w:rsid w:val="0076342C"/>
    <w:rsid w:val="007A070C"/>
    <w:rsid w:val="007B4BF5"/>
    <w:rsid w:val="007B5F3C"/>
    <w:rsid w:val="007C0D9E"/>
    <w:rsid w:val="007C63E6"/>
    <w:rsid w:val="007C6E9F"/>
    <w:rsid w:val="007C6F60"/>
    <w:rsid w:val="007D060A"/>
    <w:rsid w:val="007E00C9"/>
    <w:rsid w:val="007E4707"/>
    <w:rsid w:val="007E6243"/>
    <w:rsid w:val="007E6A49"/>
    <w:rsid w:val="007F5026"/>
    <w:rsid w:val="00810C2C"/>
    <w:rsid w:val="0082627A"/>
    <w:rsid w:val="0083056E"/>
    <w:rsid w:val="0083195D"/>
    <w:rsid w:val="008353AF"/>
    <w:rsid w:val="00837823"/>
    <w:rsid w:val="00856603"/>
    <w:rsid w:val="008636A1"/>
    <w:rsid w:val="00874A5A"/>
    <w:rsid w:val="00886663"/>
    <w:rsid w:val="00897D7B"/>
    <w:rsid w:val="008A0580"/>
    <w:rsid w:val="008C38FD"/>
    <w:rsid w:val="008C51BE"/>
    <w:rsid w:val="008C51C6"/>
    <w:rsid w:val="008D63E3"/>
    <w:rsid w:val="008D6F90"/>
    <w:rsid w:val="008D7D5D"/>
    <w:rsid w:val="008F2EB9"/>
    <w:rsid w:val="00904584"/>
    <w:rsid w:val="009150BB"/>
    <w:rsid w:val="009209E8"/>
    <w:rsid w:val="0092108E"/>
    <w:rsid w:val="00922B85"/>
    <w:rsid w:val="00930422"/>
    <w:rsid w:val="00933B4A"/>
    <w:rsid w:val="0093622F"/>
    <w:rsid w:val="009478F0"/>
    <w:rsid w:val="009569D6"/>
    <w:rsid w:val="00967A22"/>
    <w:rsid w:val="009704C6"/>
    <w:rsid w:val="00996A49"/>
    <w:rsid w:val="009B17D3"/>
    <w:rsid w:val="009B2464"/>
    <w:rsid w:val="009E2203"/>
    <w:rsid w:val="009F343D"/>
    <w:rsid w:val="009F3BC9"/>
    <w:rsid w:val="009F4718"/>
    <w:rsid w:val="009F7772"/>
    <w:rsid w:val="00A000B0"/>
    <w:rsid w:val="00A00874"/>
    <w:rsid w:val="00A05CC2"/>
    <w:rsid w:val="00A06696"/>
    <w:rsid w:val="00A1153E"/>
    <w:rsid w:val="00A178DC"/>
    <w:rsid w:val="00A274A5"/>
    <w:rsid w:val="00A275BF"/>
    <w:rsid w:val="00A336E6"/>
    <w:rsid w:val="00A557C8"/>
    <w:rsid w:val="00A7025F"/>
    <w:rsid w:val="00A72DAD"/>
    <w:rsid w:val="00A760C6"/>
    <w:rsid w:val="00A904D4"/>
    <w:rsid w:val="00AB3ACD"/>
    <w:rsid w:val="00AB54FF"/>
    <w:rsid w:val="00AC07C4"/>
    <w:rsid w:val="00AC3352"/>
    <w:rsid w:val="00AD0367"/>
    <w:rsid w:val="00AD10D4"/>
    <w:rsid w:val="00AD6819"/>
    <w:rsid w:val="00AE5FF9"/>
    <w:rsid w:val="00AF1C86"/>
    <w:rsid w:val="00AF20D0"/>
    <w:rsid w:val="00AF524D"/>
    <w:rsid w:val="00B0025F"/>
    <w:rsid w:val="00B07270"/>
    <w:rsid w:val="00B07CEE"/>
    <w:rsid w:val="00B21CEB"/>
    <w:rsid w:val="00B24E4E"/>
    <w:rsid w:val="00B31C63"/>
    <w:rsid w:val="00B5240A"/>
    <w:rsid w:val="00B52870"/>
    <w:rsid w:val="00B7033C"/>
    <w:rsid w:val="00B74CEC"/>
    <w:rsid w:val="00B75B28"/>
    <w:rsid w:val="00B812DB"/>
    <w:rsid w:val="00B8338D"/>
    <w:rsid w:val="00B867A8"/>
    <w:rsid w:val="00B96799"/>
    <w:rsid w:val="00BA2763"/>
    <w:rsid w:val="00BA27D6"/>
    <w:rsid w:val="00BB7D26"/>
    <w:rsid w:val="00BC1D64"/>
    <w:rsid w:val="00BC4A9D"/>
    <w:rsid w:val="00BD7026"/>
    <w:rsid w:val="00BE5B4C"/>
    <w:rsid w:val="00BF00C4"/>
    <w:rsid w:val="00BF2AD9"/>
    <w:rsid w:val="00C171E7"/>
    <w:rsid w:val="00C4388D"/>
    <w:rsid w:val="00C71C2E"/>
    <w:rsid w:val="00C7206D"/>
    <w:rsid w:val="00C77099"/>
    <w:rsid w:val="00C837AD"/>
    <w:rsid w:val="00C84468"/>
    <w:rsid w:val="00C876CC"/>
    <w:rsid w:val="00CA4B10"/>
    <w:rsid w:val="00CA7FE7"/>
    <w:rsid w:val="00CB1741"/>
    <w:rsid w:val="00CC5BA6"/>
    <w:rsid w:val="00CD627E"/>
    <w:rsid w:val="00CD6F2E"/>
    <w:rsid w:val="00CE714E"/>
    <w:rsid w:val="00D269B9"/>
    <w:rsid w:val="00D36BA8"/>
    <w:rsid w:val="00D66C1E"/>
    <w:rsid w:val="00D67C15"/>
    <w:rsid w:val="00D71D91"/>
    <w:rsid w:val="00D817FF"/>
    <w:rsid w:val="00D8445B"/>
    <w:rsid w:val="00D86E77"/>
    <w:rsid w:val="00D9619B"/>
    <w:rsid w:val="00DA6828"/>
    <w:rsid w:val="00DB04FF"/>
    <w:rsid w:val="00DD118F"/>
    <w:rsid w:val="00DD29EB"/>
    <w:rsid w:val="00DD362C"/>
    <w:rsid w:val="00DE4DB9"/>
    <w:rsid w:val="00DF1147"/>
    <w:rsid w:val="00DF7F99"/>
    <w:rsid w:val="00E04C76"/>
    <w:rsid w:val="00E06B10"/>
    <w:rsid w:val="00E11B5B"/>
    <w:rsid w:val="00E527E7"/>
    <w:rsid w:val="00E55C3D"/>
    <w:rsid w:val="00E577F5"/>
    <w:rsid w:val="00E609E4"/>
    <w:rsid w:val="00EB02C7"/>
    <w:rsid w:val="00EB4FBE"/>
    <w:rsid w:val="00EB6E8E"/>
    <w:rsid w:val="00EC2121"/>
    <w:rsid w:val="00EC22EC"/>
    <w:rsid w:val="00ED1A1A"/>
    <w:rsid w:val="00ED7732"/>
    <w:rsid w:val="00EE695A"/>
    <w:rsid w:val="00EF0731"/>
    <w:rsid w:val="00EF7646"/>
    <w:rsid w:val="00F00C59"/>
    <w:rsid w:val="00F014C3"/>
    <w:rsid w:val="00F1295F"/>
    <w:rsid w:val="00F13464"/>
    <w:rsid w:val="00F14977"/>
    <w:rsid w:val="00F170B9"/>
    <w:rsid w:val="00F279CB"/>
    <w:rsid w:val="00F30304"/>
    <w:rsid w:val="00F617C9"/>
    <w:rsid w:val="00F646BC"/>
    <w:rsid w:val="00F655C1"/>
    <w:rsid w:val="00F74C58"/>
    <w:rsid w:val="00F826CC"/>
    <w:rsid w:val="00F95038"/>
    <w:rsid w:val="00FC3DE1"/>
    <w:rsid w:val="00FC74B4"/>
    <w:rsid w:val="00FD370F"/>
    <w:rsid w:val="00FD6A80"/>
    <w:rsid w:val="00FE70D2"/>
    <w:rsid w:val="00FE74A8"/>
    <w:rsid w:val="00FF0A17"/>
    <w:rsid w:val="00FF397C"/>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C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6B73"/>
    <w:rPr>
      <w:sz w:val="24"/>
      <w:szCs w:val="24"/>
      <w:lang w:val="en-GB" w:eastAsia="en-US"/>
    </w:rPr>
  </w:style>
  <w:style w:type="paragraph" w:styleId="Heading1">
    <w:name w:val="heading 1"/>
    <w:basedOn w:val="BodyText"/>
    <w:next w:val="BodyText"/>
    <w:qFormat/>
    <w:rsid w:val="003C451D"/>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4"/>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4"/>
      </w:numPr>
      <w:spacing w:line="360" w:lineRule="auto"/>
      <w:jc w:val="center"/>
      <w:outlineLvl w:val="3"/>
    </w:pPr>
    <w:rPr>
      <w:b/>
      <w:szCs w:val="20"/>
    </w:rPr>
  </w:style>
  <w:style w:type="paragraph" w:styleId="Heading5">
    <w:name w:val="heading 5"/>
    <w:basedOn w:val="Normal"/>
    <w:next w:val="Normal"/>
    <w:qFormat/>
    <w:rsid w:val="00AF1C86"/>
    <w:pPr>
      <w:keepNext/>
      <w:numPr>
        <w:ilvl w:val="4"/>
        <w:numId w:val="4"/>
      </w:numPr>
      <w:jc w:val="center"/>
      <w:outlineLvl w:val="4"/>
    </w:pPr>
    <w:rPr>
      <w:b/>
      <w:szCs w:val="20"/>
    </w:rPr>
  </w:style>
  <w:style w:type="paragraph" w:styleId="Heading6">
    <w:name w:val="heading 6"/>
    <w:basedOn w:val="Normal"/>
    <w:next w:val="Normal"/>
    <w:qFormat/>
    <w:rsid w:val="00AF1C86"/>
    <w:pPr>
      <w:keepNext/>
      <w:numPr>
        <w:ilvl w:val="5"/>
        <w:numId w:val="4"/>
      </w:numPr>
      <w:jc w:val="center"/>
      <w:outlineLvl w:val="5"/>
    </w:pPr>
    <w:rPr>
      <w:b/>
      <w:szCs w:val="20"/>
    </w:rPr>
  </w:style>
  <w:style w:type="paragraph" w:styleId="Heading7">
    <w:name w:val="heading 7"/>
    <w:basedOn w:val="Normal"/>
    <w:next w:val="Normal"/>
    <w:qFormat/>
    <w:rsid w:val="00DD118F"/>
    <w:pPr>
      <w:keepNext/>
      <w:numPr>
        <w:ilvl w:val="6"/>
        <w:numId w:val="4"/>
      </w:numPr>
      <w:jc w:val="center"/>
      <w:outlineLvl w:val="6"/>
    </w:pPr>
    <w:rPr>
      <w:b/>
      <w:szCs w:val="20"/>
    </w:rPr>
  </w:style>
  <w:style w:type="paragraph" w:styleId="Heading8">
    <w:name w:val="heading 8"/>
    <w:basedOn w:val="Normal"/>
    <w:next w:val="Normal"/>
    <w:qFormat/>
    <w:pPr>
      <w:keepNext/>
      <w:numPr>
        <w:ilvl w:val="7"/>
        <w:numId w:val="4"/>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val="en-GB"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1857A2"/>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5"/>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FF397C"/>
    <w:pPr>
      <w:numPr>
        <w:numId w:val="6"/>
      </w:numPr>
      <w:spacing w:before="40" w:after="40"/>
    </w:pPr>
    <w:rPr>
      <w:noProof/>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styleId="BodyTextFirstIndent">
    <w:name w:val="Body Text First Indent"/>
    <w:basedOn w:val="BodyText"/>
    <w:link w:val="BodyTextFirstIndentChar"/>
    <w:rsid w:val="007B5F3C"/>
    <w:pPr>
      <w:spacing w:after="0" w:line="240" w:lineRule="auto"/>
      <w:ind w:firstLine="360"/>
      <w:jc w:val="left"/>
    </w:pPr>
  </w:style>
  <w:style w:type="character" w:customStyle="1" w:styleId="BodyTextFirstIndentChar">
    <w:name w:val="Body Text First Indent Char"/>
    <w:basedOn w:val="BodyTextChar"/>
    <w:link w:val="BodyTextFirstIndent"/>
    <w:rsid w:val="007B5F3C"/>
    <w:rPr>
      <w:sz w:val="24"/>
      <w:szCs w:val="24"/>
      <w:lang w:eastAsia="en-U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TOCHeading">
    <w:name w:val="TOC Heading"/>
    <w:basedOn w:val="Heading1"/>
    <w:next w:val="Normal"/>
    <w:uiPriority w:val="39"/>
    <w:unhideWhenUsed/>
    <w:qFormat/>
    <w:rsid w:val="00874A5A"/>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9656">
      <w:bodyDiv w:val="1"/>
      <w:marLeft w:val="0"/>
      <w:marRight w:val="0"/>
      <w:marTop w:val="0"/>
      <w:marBottom w:val="0"/>
      <w:divBdr>
        <w:top w:val="none" w:sz="0" w:space="0" w:color="auto"/>
        <w:left w:val="none" w:sz="0" w:space="0" w:color="auto"/>
        <w:bottom w:val="none" w:sz="0" w:space="0" w:color="auto"/>
        <w:right w:val="none" w:sz="0" w:space="0" w:color="auto"/>
      </w:divBdr>
    </w:div>
    <w:div w:id="15236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ktop\MS_Word\ITT_mall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BD27439CC2CA4BA9E26B2887BB6507" ma:contentTypeVersion="12" ma:contentTypeDescription="Create a new document." ma:contentTypeScope="" ma:versionID="10ab59e55f58c5a24f357163375e21a8">
  <xsd:schema xmlns:xsd="http://www.w3.org/2001/XMLSchema" xmlns:xs="http://www.w3.org/2001/XMLSchema" xmlns:p="http://schemas.microsoft.com/office/2006/metadata/properties" xmlns:ns2="aceba0a1-9494-43d2-9a20-2ddf3648ffb5" xmlns:ns3="39987b9f-ca53-4aee-8273-3bdddd186828" targetNamespace="http://schemas.microsoft.com/office/2006/metadata/properties" ma:root="true" ma:fieldsID="246b92396e86057af20c902b8fab0246" ns2:_="" ns3:_="">
    <xsd:import namespace="aceba0a1-9494-43d2-9a20-2ddf3648ffb5"/>
    <xsd:import namespace="39987b9f-ca53-4aee-8273-3bdddd1868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a0a1-9494-43d2-9a20-2ddf3648f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987b9f-ca53-4aee-8273-3bdddd1868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908A0-73DD-47D0-8710-DEFE5F3E57AC}">
  <ds:schemaRefs>
    <ds:schemaRef ds:uri="http://schemas.openxmlformats.org/officeDocument/2006/bibliography"/>
  </ds:schemaRefs>
</ds:datastoreItem>
</file>

<file path=customXml/itemProps2.xml><?xml version="1.0" encoding="utf-8"?>
<ds:datastoreItem xmlns:ds="http://schemas.openxmlformats.org/officeDocument/2006/customXml" ds:itemID="{9C2E2289-E64C-47FA-952F-462C9200E4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14976A-730E-4663-9EFD-10DA015D0A5E}">
  <ds:schemaRefs>
    <ds:schemaRef ds:uri="http://schemas.microsoft.com/sharepoint/v3/contenttype/forms"/>
  </ds:schemaRefs>
</ds:datastoreItem>
</file>

<file path=customXml/itemProps4.xml><?xml version="1.0" encoding="utf-8"?>
<ds:datastoreItem xmlns:ds="http://schemas.openxmlformats.org/officeDocument/2006/customXml" ds:itemID="{901B3F38-690A-44E0-BB20-E6EFEDD90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a0a1-9494-43d2-9a20-2ddf3648ffb5"/>
    <ds:schemaRef ds:uri="39987b9f-ca53-4aee-8273-3bdddd186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ITT_mall_ENG.dotx</Template>
  <TotalTime>0</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5965</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2022-02-20T18:52:00Z</dcterms:created>
  <dcterms:modified xsi:type="dcterms:W3CDTF">2022-02-20T18:52:00Z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0x01010039BD27439CC2CA4BA9E26B2887BB6507</vt:lpwstr>
  </property>
</Properties>
</file>